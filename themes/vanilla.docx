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CA0B" w14:textId="7E5F4926" w:rsidR="00C03788" w:rsidRDefault="00C03788" w:rsidP="004418F4">
      <w:pPr>
        <w:pStyle w:val="NoSpacing"/>
        <w:rPr>
          <w:sz w:val="4"/>
          <w:szCs w:val="4"/>
        </w:rPr>
      </w:pPr>
      <w:r w:rsidRPr="004418F4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38FE76DF" wp14:editId="15D87E4F">
                <wp:simplePos x="0" y="0"/>
                <wp:positionH relativeFrom="column">
                  <wp:posOffset>-457200</wp:posOffset>
                </wp:positionH>
                <wp:positionV relativeFrom="paragraph">
                  <wp:posOffset>-293348</wp:posOffset>
                </wp:positionV>
                <wp:extent cx="7774305" cy="7218045"/>
                <wp:effectExtent l="0" t="0" r="0" b="781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305" cy="7218045"/>
                          <a:chOff x="0" y="0"/>
                          <a:chExt cx="7774623" cy="7218502"/>
                        </a:xfrm>
                      </wpg:grpSpPr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Straight Connector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286" y="2733675"/>
                            <a:ext cx="7769337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858280" cy="27298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BE039" id="Group 8" o:spid="_x0000_s1026" alt="&quot;&quot;" style="position:absolute;margin-left:-36pt;margin-top:-23.1pt;width:612.15pt;height:568.35pt;z-index:-251679744;mso-width-relative:margin;mso-height-relative:margin" coordsize="77746,7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">
                <v:group id="Group 4" o:spid="_x0000_s1027" alt="&quot;&quot;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Straight Connector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Straight Connector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Straight Connector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angle 7" o:spid="_x0000_s1032" alt="&quot;&quot;" style="position:absolute;left:52;top:27336;width:77694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<o:lock v:ext="edit" aspectratio="t"/>
                </v:rect>
                <v:rect id="Rectangle 9" o:spid="_x0000_s1033" alt="&quot;&quot;" style="position:absolute;width:68582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blue [3204]" stroked="f" strokeweight="1pt"/>
              </v:group>
            </w:pict>
          </mc:Fallback>
        </mc:AlternateContent>
      </w:r>
    </w:p>
    <w:p w14:paraId="31B82B47" w14:textId="01611D16" w:rsidR="00C03788" w:rsidRDefault="00C03788">
      <w:pPr>
        <w:spacing w:line="259" w:lineRule="auto"/>
        <w:rPr>
          <w:sz w:val="4"/>
          <w:szCs w:val="4"/>
        </w:rPr>
      </w:pPr>
    </w:p>
    <w:p w14:paraId="4FACE830" w14:textId="18DEE2C1" w:rsidR="004418F4" w:rsidRPr="004418F4" w:rsidRDefault="004418F4" w:rsidP="004418F4">
      <w:pPr>
        <w:pStyle w:val="NoSpacing"/>
        <w:rPr>
          <w:sz w:val="4"/>
          <w:szCs w:val="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180"/>
        <w:gridCol w:w="4501"/>
        <w:gridCol w:w="1153"/>
        <w:gridCol w:w="2592"/>
        <w:gridCol w:w="664"/>
      </w:tblGrid>
      <w:tr w:rsidR="0078700A" w14:paraId="6C21CDB1" w14:textId="77777777" w:rsidTr="00E1796A">
        <w:trPr>
          <w:trHeight w:val="590"/>
        </w:trPr>
        <w:tc>
          <w:tcPr>
            <w:tcW w:w="1710" w:type="dxa"/>
            <w:vMerge w:val="restart"/>
          </w:tcPr>
          <w:p w14:paraId="50B73A2E" w14:textId="109AD809" w:rsidR="0078700A" w:rsidRPr="0078700A" w:rsidRDefault="00E1796A" w:rsidP="00C65EA0">
            <w:pPr>
              <w:pStyle w:val="Bio"/>
              <w:rPr>
                <w:rFonts w:ascii="Product Sans" w:hAnsi="Product Sans"/>
                <w:color w:val="FFFFFF" w:themeColor="background1"/>
                <w:sz w:val="44"/>
                <w:szCs w:val="32"/>
              </w:rPr>
            </w:pPr>
            <w:r>
              <w:rPr>
                <w:rFonts w:ascii="Product Sans" w:hAnsi="Product Sans"/>
                <w:color w:val="FFFFFF" w:themeColor="background1"/>
              </w:rPr>
              <w:t>{{</w:t>
            </w:r>
            <w:proofErr w:type="spellStart"/>
            <w:r>
              <w:rPr>
                <w:rFonts w:ascii="Product Sans" w:hAnsi="Product Sans"/>
                <w:color w:val="FFFFFF" w:themeColor="background1"/>
              </w:rPr>
              <w:t>profile_photo</w:t>
            </w:r>
            <w:proofErr w:type="spellEnd"/>
            <w:r>
              <w:rPr>
                <w:rFonts w:ascii="Product Sans" w:hAnsi="Product Sans"/>
                <w:color w:val="FFFFFF" w:themeColor="background1"/>
              </w:rPr>
              <w:t>}}</w:t>
            </w:r>
          </w:p>
        </w:tc>
        <w:tc>
          <w:tcPr>
            <w:tcW w:w="5834" w:type="dxa"/>
            <w:gridSpan w:val="3"/>
            <w:vMerge w:val="restart"/>
          </w:tcPr>
          <w:p w14:paraId="1B205AD1" w14:textId="4348CEEE" w:rsidR="0078700A" w:rsidRDefault="0078700A" w:rsidP="00C65EA0">
            <w:pPr>
              <w:pStyle w:val="Bio"/>
              <w:rPr>
                <w:rFonts w:ascii="Product Sans" w:hAnsi="Product Sans"/>
                <w:color w:val="FFFFFF" w:themeColor="background1"/>
                <w:sz w:val="30"/>
                <w:lang w:val="en-ZA"/>
              </w:rPr>
            </w:pPr>
            <w:r w:rsidRPr="00C65EA0">
              <w:rPr>
                <w:rFonts w:ascii="Product Sans" w:hAnsi="Product Sans"/>
                <w:color w:val="FFFFFF" w:themeColor="background1"/>
                <w:sz w:val="48"/>
                <w:szCs w:val="36"/>
              </w:rPr>
              <w:t>{{name}}</w:t>
            </w:r>
          </w:p>
          <w:p w14:paraId="3CBA720C" w14:textId="19277E2E" w:rsidR="0078700A" w:rsidRPr="00AB1F09" w:rsidRDefault="0078700A" w:rsidP="00C65EA0">
            <w:pPr>
              <w:pStyle w:val="Bio"/>
            </w:pPr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{{</w:t>
            </w:r>
            <w:proofErr w:type="spellStart"/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profile_</w:t>
            </w:r>
            <w:proofErr w:type="gramStart"/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info.headline</w:t>
            </w:r>
            <w:proofErr w:type="spellEnd"/>
            <w:proofErr w:type="gramEnd"/>
            <w:r w:rsidRPr="00C65EA0">
              <w:rPr>
                <w:rFonts w:ascii="Product Sans" w:hAnsi="Product Sans"/>
                <w:color w:val="FFFFFF" w:themeColor="background1"/>
                <w:sz w:val="30"/>
                <w:lang w:val="en-ZA"/>
              </w:rPr>
              <w:t>}}</w:t>
            </w:r>
          </w:p>
        </w:tc>
        <w:tc>
          <w:tcPr>
            <w:tcW w:w="2592" w:type="dxa"/>
            <w:vAlign w:val="center"/>
          </w:tcPr>
          <w:p w14:paraId="57B606C2" w14:textId="079FAA91" w:rsidR="0078700A" w:rsidRPr="00D964B3" w:rsidRDefault="0078700A" w:rsidP="004418F4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info.phone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664" w:type="dxa"/>
            <w:vAlign w:val="center"/>
          </w:tcPr>
          <w:p w14:paraId="7D2E167E" w14:textId="77777777" w:rsidR="0078700A" w:rsidRPr="004418F4" w:rsidRDefault="0078700A" w:rsidP="004418F4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7D9B7248" wp14:editId="4F7C2B37">
                  <wp:extent cx="99756" cy="99756"/>
                  <wp:effectExtent l="0" t="0" r="0" b="0"/>
                  <wp:docPr id="17" name="Graphic 28" descr="Icon 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28" descr="Icon Phone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159F33DC" w14:textId="77777777" w:rsidTr="00E1796A">
        <w:trPr>
          <w:trHeight w:val="590"/>
        </w:trPr>
        <w:tc>
          <w:tcPr>
            <w:tcW w:w="1710" w:type="dxa"/>
            <w:vMerge/>
          </w:tcPr>
          <w:p w14:paraId="25A8A09E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67DCEB1F" w14:textId="6855263B" w:rsidR="0078700A" w:rsidRDefault="0078700A" w:rsidP="00D964B3"/>
        </w:tc>
        <w:tc>
          <w:tcPr>
            <w:tcW w:w="2592" w:type="dxa"/>
            <w:vAlign w:val="center"/>
          </w:tcPr>
          <w:p w14:paraId="2134ECCA" w14:textId="383B1CF6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info.email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664" w:type="dxa"/>
            <w:vAlign w:val="center"/>
          </w:tcPr>
          <w:p w14:paraId="066CC3C6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6992CEF2" wp14:editId="4019FE51">
                  <wp:extent cx="106045" cy="81915"/>
                  <wp:effectExtent l="0" t="0" r="8255" b="0"/>
                  <wp:docPr id="19" name="Graphic 30" descr="Icon Emai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30" descr="Icon Email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35D6F70F" w14:textId="77777777" w:rsidTr="00E1796A">
        <w:trPr>
          <w:trHeight w:val="590"/>
        </w:trPr>
        <w:tc>
          <w:tcPr>
            <w:tcW w:w="1710" w:type="dxa"/>
            <w:vMerge/>
          </w:tcPr>
          <w:p w14:paraId="08CAD4DF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179549DA" w14:textId="45B9ED21" w:rsidR="0078700A" w:rsidRDefault="0078700A" w:rsidP="00D964B3"/>
        </w:tc>
        <w:tc>
          <w:tcPr>
            <w:tcW w:w="2592" w:type="dxa"/>
            <w:vAlign w:val="center"/>
          </w:tcPr>
          <w:p w14:paraId="553EFC3F" w14:textId="45944B3F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info.location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664" w:type="dxa"/>
            <w:vAlign w:val="center"/>
          </w:tcPr>
          <w:p w14:paraId="6C5FE4BC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403E528D" wp14:editId="31F1BEFE">
                  <wp:extent cx="86162" cy="128326"/>
                  <wp:effectExtent l="0" t="0" r="9525" b="5080"/>
                  <wp:docPr id="18" name="Graphic 29" descr="Icon Locati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29" descr="Icon Locatio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263186FC" w14:textId="77777777" w:rsidTr="00E1796A">
        <w:trPr>
          <w:trHeight w:val="590"/>
        </w:trPr>
        <w:tc>
          <w:tcPr>
            <w:tcW w:w="1710" w:type="dxa"/>
            <w:vMerge/>
          </w:tcPr>
          <w:p w14:paraId="6A4A76BC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12D0D08B" w14:textId="1F325DF0" w:rsidR="0078700A" w:rsidRDefault="0078700A" w:rsidP="00D964B3"/>
        </w:tc>
        <w:tc>
          <w:tcPr>
            <w:tcW w:w="2592" w:type="dxa"/>
          </w:tcPr>
          <w:p w14:paraId="6FDD3305" w14:textId="516751CA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</w:t>
            </w:r>
            <w:proofErr w:type="gramStart"/>
            <w:r>
              <w:rPr>
                <w:rFonts w:ascii="Product Sans" w:hAnsi="Product Sans"/>
              </w:rPr>
              <w:t>info.discord</w:t>
            </w:r>
            <w:proofErr w:type="spellEnd"/>
            <w:proofErr w:type="gram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664" w:type="dxa"/>
            <w:vAlign w:val="center"/>
          </w:tcPr>
          <w:p w14:paraId="13FB2E72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2238F2F6" wp14:editId="7DCD954A">
                  <wp:extent cx="149272" cy="149272"/>
                  <wp:effectExtent l="0" t="0" r="3175" b="3175"/>
                  <wp:docPr id="22" name="Graphic 34" descr="Call cent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c 34" descr="Call center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33257EB2" w14:textId="77777777" w:rsidTr="00E1796A">
        <w:trPr>
          <w:trHeight w:val="590"/>
        </w:trPr>
        <w:tc>
          <w:tcPr>
            <w:tcW w:w="1710" w:type="dxa"/>
            <w:vMerge/>
          </w:tcPr>
          <w:p w14:paraId="569B4EFF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55143488" w14:textId="3ACFF29D" w:rsidR="0078700A" w:rsidRDefault="0078700A" w:rsidP="00D964B3"/>
        </w:tc>
        <w:tc>
          <w:tcPr>
            <w:tcW w:w="2592" w:type="dxa"/>
            <w:vAlign w:val="center"/>
          </w:tcPr>
          <w:p w14:paraId="03302E16" w14:textId="3E4ECD13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profile_info.instant</w:t>
            </w:r>
            <w:proofErr w:type="spell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664" w:type="dxa"/>
            <w:vAlign w:val="center"/>
          </w:tcPr>
          <w:p w14:paraId="6A64ABF3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52E5347D" wp14:editId="3E1B7BF2">
                  <wp:extent cx="149272" cy="149272"/>
                  <wp:effectExtent l="0" t="0" r="3175" b="3175"/>
                  <wp:docPr id="21" name="Graphic 33" descr="Speec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D65812-722D-4BE6-ABD9-FF2FBFF6941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33" descr="Speech">
                            <a:extLst>
                              <a:ext uri="{FF2B5EF4-FFF2-40B4-BE49-F238E27FC236}">
                                <a16:creationId xmlns:a16="http://schemas.microsoft.com/office/drawing/2014/main" id="{F7D65812-722D-4BE6-ABD9-FF2FBFF694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00A" w14:paraId="2B35123B" w14:textId="77777777" w:rsidTr="00E1796A">
        <w:trPr>
          <w:trHeight w:val="590"/>
        </w:trPr>
        <w:tc>
          <w:tcPr>
            <w:tcW w:w="1710" w:type="dxa"/>
            <w:vMerge/>
          </w:tcPr>
          <w:p w14:paraId="50FDFC96" w14:textId="77777777" w:rsidR="0078700A" w:rsidRDefault="0078700A" w:rsidP="00D964B3"/>
        </w:tc>
        <w:tc>
          <w:tcPr>
            <w:tcW w:w="5834" w:type="dxa"/>
            <w:gridSpan w:val="3"/>
            <w:vMerge/>
          </w:tcPr>
          <w:p w14:paraId="407A2EFB" w14:textId="78257B74" w:rsidR="0078700A" w:rsidRDefault="0078700A" w:rsidP="00D964B3"/>
        </w:tc>
        <w:tc>
          <w:tcPr>
            <w:tcW w:w="2592" w:type="dxa"/>
            <w:vAlign w:val="center"/>
          </w:tcPr>
          <w:p w14:paraId="2A69357E" w14:textId="5D812F99" w:rsidR="0078700A" w:rsidRPr="00D964B3" w:rsidRDefault="0078700A" w:rsidP="00D964B3">
            <w:pPr>
              <w:pStyle w:val="Contac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{{</w:t>
            </w:r>
            <w:proofErr w:type="spellStart"/>
            <w:r>
              <w:rPr>
                <w:rFonts w:ascii="Product Sans" w:hAnsi="Product Sans"/>
              </w:rPr>
              <w:t>profile_info.website</w:t>
            </w:r>
            <w:proofErr w:type="spellEnd"/>
            <w:r>
              <w:rPr>
                <w:rFonts w:ascii="Product Sans" w:hAnsi="Product Sans"/>
              </w:rPr>
              <w:t>}}</w:t>
            </w:r>
          </w:p>
        </w:tc>
        <w:tc>
          <w:tcPr>
            <w:tcW w:w="664" w:type="dxa"/>
            <w:vAlign w:val="center"/>
          </w:tcPr>
          <w:p w14:paraId="2135E23D" w14:textId="77777777" w:rsidR="0078700A" w:rsidRDefault="0078700A" w:rsidP="00D964B3">
            <w:pPr>
              <w:pStyle w:val="Contact"/>
              <w:jc w:val="left"/>
            </w:pPr>
            <w:r>
              <w:rPr>
                <w:noProof/>
              </w:rPr>
              <w:drawing>
                <wp:inline distT="0" distB="0" distL="0" distR="0" wp14:anchorId="3F6ED944" wp14:editId="1A91E431">
                  <wp:extent cx="180620" cy="180620"/>
                  <wp:effectExtent l="0" t="0" r="0" b="0"/>
                  <wp:docPr id="20" name="Graphic 31" descr="Lin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31" descr="Link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4B3" w14:paraId="44F41F49" w14:textId="77777777" w:rsidTr="00E1796A">
        <w:trPr>
          <w:trHeight w:val="900"/>
        </w:trPr>
        <w:tc>
          <w:tcPr>
            <w:tcW w:w="1710" w:type="dxa"/>
            <w:vAlign w:val="center"/>
          </w:tcPr>
          <w:p w14:paraId="2E0933A2" w14:textId="0438148D" w:rsidR="00D964B3" w:rsidRPr="005419E8" w:rsidRDefault="00D964B3" w:rsidP="00D964B3">
            <w:pPr>
              <w:pStyle w:val="NormalAlt"/>
            </w:pPr>
          </w:p>
        </w:tc>
        <w:tc>
          <w:tcPr>
            <w:tcW w:w="8426" w:type="dxa"/>
            <w:gridSpan w:val="4"/>
            <w:vAlign w:val="center"/>
          </w:tcPr>
          <w:p w14:paraId="320E8B4B" w14:textId="5CE09E4E" w:rsidR="00D964B3" w:rsidRPr="005419E8" w:rsidRDefault="00D964B3" w:rsidP="00D964B3">
            <w:pPr>
              <w:pStyle w:val="Tagline"/>
            </w:pPr>
            <w:r w:rsidRPr="00367EAC">
              <w:t xml:space="preserve">Check out my LinkedIn profile: </w:t>
            </w:r>
            <w:r w:rsidR="00C65EA0">
              <w:t>{{</w:t>
            </w:r>
            <w:proofErr w:type="spellStart"/>
            <w:r w:rsidR="00C65EA0">
              <w:t>linkedin_url</w:t>
            </w:r>
            <w:proofErr w:type="spellEnd"/>
            <w:r w:rsidR="00C65EA0">
              <w:t>}}</w:t>
            </w:r>
          </w:p>
        </w:tc>
        <w:tc>
          <w:tcPr>
            <w:tcW w:w="664" w:type="dxa"/>
            <w:vAlign w:val="center"/>
          </w:tcPr>
          <w:p w14:paraId="730293FC" w14:textId="77777777" w:rsidR="00D964B3" w:rsidRPr="005419E8" w:rsidRDefault="00D964B3" w:rsidP="00D964B3"/>
        </w:tc>
      </w:tr>
      <w:tr w:rsidR="00D964B3" w:rsidRPr="00E83D12" w14:paraId="71565E78" w14:textId="77777777" w:rsidTr="00E1796A">
        <w:trPr>
          <w:trHeight w:val="288"/>
        </w:trPr>
        <w:tc>
          <w:tcPr>
            <w:tcW w:w="1890" w:type="dxa"/>
            <w:gridSpan w:val="2"/>
            <w:tcMar>
              <w:left w:w="115" w:type="dxa"/>
              <w:right w:w="115" w:type="dxa"/>
            </w:tcMar>
          </w:tcPr>
          <w:p w14:paraId="64610D5B" w14:textId="77777777" w:rsidR="00D964B3" w:rsidRPr="00E83D12" w:rsidRDefault="00D964B3" w:rsidP="00D964B3">
            <w:pPr>
              <w:pStyle w:val="NoSpacing"/>
              <w:rPr>
                <w:noProof/>
                <w:sz w:val="4"/>
                <w:szCs w:val="4"/>
              </w:rPr>
            </w:pPr>
          </w:p>
        </w:tc>
        <w:tc>
          <w:tcPr>
            <w:tcW w:w="4501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A4A5417" w14:textId="77777777" w:rsidR="00D964B3" w:rsidRPr="00E83D12" w:rsidRDefault="00D964B3" w:rsidP="00D964B3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4409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1088F61D" w14:textId="77777777" w:rsidR="00D964B3" w:rsidRPr="00E83D12" w:rsidRDefault="00D964B3" w:rsidP="00D964B3">
            <w:pPr>
              <w:pStyle w:val="NoSpacing"/>
              <w:rPr>
                <w:sz w:val="4"/>
                <w:szCs w:val="4"/>
              </w:rPr>
            </w:pPr>
          </w:p>
        </w:tc>
      </w:tr>
      <w:tr w:rsidR="00D964B3" w14:paraId="15EEA396" w14:textId="77777777" w:rsidTr="00E1796A">
        <w:trPr>
          <w:trHeight w:val="1448"/>
        </w:trPr>
        <w:tc>
          <w:tcPr>
            <w:tcW w:w="1890" w:type="dxa"/>
            <w:gridSpan w:val="2"/>
            <w:tcMar>
              <w:left w:w="115" w:type="dxa"/>
              <w:right w:w="115" w:type="dxa"/>
            </w:tcMar>
          </w:tcPr>
          <w:p w14:paraId="6FD34D11" w14:textId="510FB966" w:rsidR="00D964B3" w:rsidRDefault="004837CF" w:rsidP="00D964B3">
            <w:pPr>
              <w:pStyle w:val="Note"/>
            </w:pPr>
            <w:r>
              <w:t>{{</w:t>
            </w:r>
            <w:proofErr w:type="spellStart"/>
            <w:r>
              <w:t>qrcode</w:t>
            </w:r>
            <w:proofErr w:type="spellEnd"/>
            <w:r>
              <w:t>}}</w:t>
            </w:r>
          </w:p>
        </w:tc>
        <w:tc>
          <w:tcPr>
            <w:tcW w:w="4501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7729F207" w14:textId="77777777" w:rsidR="00D964B3" w:rsidRDefault="0078700A" w:rsidP="00D964B3">
            <w:pPr>
              <w:pStyle w:val="Bio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ABOUT ME</w:t>
            </w:r>
          </w:p>
          <w:p w14:paraId="79A68178" w14:textId="04B0FCCC" w:rsidR="00BE1546" w:rsidRPr="0078700A" w:rsidRDefault="0078700A" w:rsidP="00D964B3">
            <w:pPr>
              <w:pStyle w:val="Bio"/>
              <w:rPr>
                <w:rFonts w:ascii="Product Sans" w:hAnsi="Product Sans"/>
                <w:sz w:val="20"/>
                <w:szCs w:val="14"/>
              </w:rPr>
            </w:pPr>
            <w:r>
              <w:rPr>
                <w:rFonts w:ascii="Product Sans" w:hAnsi="Product Sans"/>
                <w:sz w:val="20"/>
                <w:szCs w:val="14"/>
              </w:rPr>
              <w:t>{{about}}</w:t>
            </w:r>
          </w:p>
        </w:tc>
        <w:tc>
          <w:tcPr>
            <w:tcW w:w="4409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14:paraId="6505432B" w14:textId="3E897D2D" w:rsidR="00D964B3" w:rsidRPr="005419E8" w:rsidRDefault="00D964B3" w:rsidP="00D964B3">
            <w:pPr>
              <w:pStyle w:val="ListParagraph"/>
            </w:pPr>
          </w:p>
        </w:tc>
      </w:tr>
      <w:tr w:rsidR="00D964B3" w14:paraId="16F479C1" w14:textId="77777777" w:rsidTr="00E1796A">
        <w:trPr>
          <w:trHeight w:val="2837"/>
        </w:trPr>
        <w:tc>
          <w:tcPr>
            <w:tcW w:w="6391" w:type="dxa"/>
            <w:gridSpan w:val="3"/>
            <w:vMerge w:val="restart"/>
            <w:tcBorders>
              <w:right w:val="single" w:sz="4" w:space="0" w:color="F2F2F2" w:themeColor="background1" w:themeShade="F2"/>
            </w:tcBorders>
          </w:tcPr>
          <w:p w14:paraId="16B96B2C" w14:textId="60363345" w:rsidR="00BE1546" w:rsidRDefault="00BE1546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BE1546">
              <w:rPr>
                <w:rFonts w:ascii="Product Sans" w:hAnsi="Product Sans"/>
                <w:sz w:val="28"/>
                <w:szCs w:val="28"/>
              </w:rPr>
              <w:t>EDUCATION</w:t>
            </w:r>
          </w:p>
          <w:p w14:paraId="1A59B848" w14:textId="7EFF704E" w:rsidR="002576A1" w:rsidRPr="0011392D" w:rsidRDefault="002576A1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 xml:space="preserve">{%for </w:t>
            </w:r>
            <w:proofErr w:type="spellStart"/>
            <w:r w:rsidRPr="0011392D">
              <w:rPr>
                <w:rFonts w:ascii="Product Sans" w:hAnsi="Product Sans"/>
                <w:sz w:val="10"/>
                <w:szCs w:val="10"/>
              </w:rPr>
              <w:t>edu</w:t>
            </w:r>
            <w:proofErr w:type="spellEnd"/>
            <w:r w:rsidRPr="0011392D">
              <w:rPr>
                <w:rFonts w:ascii="Product Sans" w:hAnsi="Product Sans"/>
                <w:sz w:val="10"/>
                <w:szCs w:val="10"/>
              </w:rPr>
              <w:t xml:space="preserve"> in education%}</w:t>
            </w:r>
          </w:p>
          <w:tbl>
            <w:tblPr>
              <w:tblStyle w:val="PlainTable1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431"/>
              <w:gridCol w:w="2997"/>
            </w:tblGrid>
            <w:tr w:rsidR="00D540E4" w14:paraId="75F0FEA9" w14:textId="77777777" w:rsidTr="00E179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D7F5B" w14:textId="2034BEFD" w:rsidR="00D540E4" w:rsidRPr="00BE1546" w:rsidRDefault="00D540E4" w:rsidP="00BE1546">
                  <w:pPr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edu.image</w:t>
                  </w:r>
                  <w:proofErr w:type="spellEnd"/>
                  <w:proofErr w:type="gramEnd"/>
                  <w:r w:rsidRPr="00BE1546">
                    <w:rPr>
                      <w:rFonts w:ascii="Product Sans" w:hAnsi="Product Sans"/>
                      <w:b w:val="0"/>
                      <w:bCs w:val="0"/>
                      <w:sz w:val="14"/>
                      <w:szCs w:val="14"/>
                    </w:rPr>
                    <w:t>}}</w:t>
                  </w:r>
                </w:p>
              </w:tc>
              <w:tc>
                <w:tcPr>
                  <w:tcW w:w="2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5864C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8"/>
                      <w:szCs w:val="18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>edu.range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A6A6A6" w:themeColor="background1" w:themeShade="A6"/>
                      <w:sz w:val="10"/>
                      <w:szCs w:val="10"/>
                    </w:rPr>
                    <w:t>}}</w:t>
                  </w:r>
                </w:p>
                <w:p w14:paraId="537AF864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edu.school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4"/>
                      <w:szCs w:val="14"/>
                    </w:rPr>
                    <w:t>}}</w:t>
                  </w:r>
                </w:p>
                <w:p w14:paraId="487CE063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auto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edu.degree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auto"/>
                      <w:sz w:val="12"/>
                      <w:szCs w:val="12"/>
                    </w:rPr>
                    <w:t>}}</w:t>
                  </w:r>
                </w:p>
                <w:p w14:paraId="77E12C71" w14:textId="77777777" w:rsidR="00D540E4" w:rsidRPr="002576A1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edu.activities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}}</w:t>
                  </w:r>
                </w:p>
                <w:p w14:paraId="719B82AC" w14:textId="1472E1BD" w:rsidR="00D540E4" w:rsidRPr="00BE1546" w:rsidRDefault="00D540E4" w:rsidP="00BE154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Product Sans" w:hAnsi="Product Sans"/>
                      <w:b w:val="0"/>
                      <w:bCs w:val="0"/>
                    </w:rPr>
                  </w:pPr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{{</w:t>
                  </w:r>
                  <w:proofErr w:type="spellStart"/>
                  <w:proofErr w:type="gramStart"/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edu.description</w:t>
                  </w:r>
                  <w:proofErr w:type="spellEnd"/>
                  <w:proofErr w:type="gramEnd"/>
                  <w:r w:rsidRPr="002576A1">
                    <w:rPr>
                      <w:rFonts w:ascii="Product Sans" w:hAnsi="Product Sans"/>
                      <w:b w:val="0"/>
                      <w:bCs w:val="0"/>
                      <w:color w:val="808080" w:themeColor="background1" w:themeShade="80"/>
                      <w:sz w:val="12"/>
                      <w:szCs w:val="12"/>
                    </w:rPr>
                    <w:t>}}</w:t>
                  </w:r>
                </w:p>
              </w:tc>
            </w:tr>
          </w:tbl>
          <w:p w14:paraId="478CB36D" w14:textId="602B677C" w:rsidR="00BE1546" w:rsidRPr="00BE1546" w:rsidRDefault="002576A1" w:rsidP="00BE1546">
            <w:pPr>
              <w:rPr>
                <w:rFonts w:ascii="Product Sans" w:hAnsi="Product Sans"/>
                <w:sz w:val="28"/>
                <w:szCs w:val="28"/>
              </w:rPr>
            </w:pPr>
            <w:r w:rsidRPr="0011392D">
              <w:rPr>
                <w:rFonts w:ascii="Product Sans" w:hAnsi="Product Sans"/>
                <w:sz w:val="10"/>
                <w:szCs w:val="10"/>
              </w:rPr>
              <w:t>{%</w:t>
            </w:r>
            <w:proofErr w:type="spellStart"/>
            <w:r>
              <w:rPr>
                <w:rFonts w:ascii="Product Sans" w:hAnsi="Product Sans"/>
                <w:sz w:val="10"/>
                <w:szCs w:val="10"/>
              </w:rPr>
              <w:t>endfor</w:t>
            </w:r>
            <w:proofErr w:type="spellEnd"/>
            <w:r w:rsidRPr="0011392D">
              <w:rPr>
                <w:rFonts w:ascii="Product Sans" w:hAnsi="Product Sans"/>
                <w:sz w:val="10"/>
                <w:szCs w:val="10"/>
              </w:rPr>
              <w:t>%}</w:t>
            </w:r>
          </w:p>
        </w:tc>
        <w:tc>
          <w:tcPr>
            <w:tcW w:w="3745" w:type="dxa"/>
            <w:gridSpan w:val="2"/>
            <w:tcBorders>
              <w:left w:val="single" w:sz="4" w:space="0" w:color="F2F2F2" w:themeColor="background1" w:themeShade="F2"/>
            </w:tcBorders>
          </w:tcPr>
          <w:p w14:paraId="24ED5011" w14:textId="3E32D105" w:rsidR="00D964B3" w:rsidRPr="005419E8" w:rsidRDefault="00D964B3" w:rsidP="00D964B3"/>
        </w:tc>
        <w:tc>
          <w:tcPr>
            <w:tcW w:w="664" w:type="dxa"/>
          </w:tcPr>
          <w:p w14:paraId="3F2559D8" w14:textId="77777777" w:rsidR="00D964B3" w:rsidRPr="005419E8" w:rsidRDefault="00D964B3" w:rsidP="00D964B3"/>
        </w:tc>
      </w:tr>
      <w:tr w:rsidR="00D964B3" w14:paraId="7FFB746D" w14:textId="77777777" w:rsidTr="00E1796A">
        <w:trPr>
          <w:trHeight w:val="414"/>
        </w:trPr>
        <w:tc>
          <w:tcPr>
            <w:tcW w:w="6391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3BEFA320" w14:textId="77777777" w:rsidR="00D964B3" w:rsidRDefault="00D964B3" w:rsidP="00D964B3">
            <w:pPr>
              <w:pStyle w:val="Heading1"/>
            </w:pPr>
          </w:p>
        </w:tc>
        <w:tc>
          <w:tcPr>
            <w:tcW w:w="3745" w:type="dxa"/>
            <w:gridSpan w:val="2"/>
            <w:vMerge w:val="restart"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26A8F139" w14:textId="5570D0B5" w:rsidR="00D964B3" w:rsidRPr="00C03788" w:rsidRDefault="00D964B3" w:rsidP="00D964B3">
            <w:pPr>
              <w:pStyle w:val="Heading2"/>
            </w:pPr>
          </w:p>
        </w:tc>
        <w:tc>
          <w:tcPr>
            <w:tcW w:w="664" w:type="dxa"/>
            <w:vAlign w:val="center"/>
          </w:tcPr>
          <w:p w14:paraId="3A3AE1F6" w14:textId="5EC58C2A" w:rsidR="00D964B3" w:rsidRPr="005419E8" w:rsidRDefault="00D964B3" w:rsidP="00D964B3">
            <w:pPr>
              <w:pStyle w:val="NoSpacing"/>
            </w:pPr>
          </w:p>
        </w:tc>
      </w:tr>
      <w:tr w:rsidR="00D964B3" w14:paraId="63AB50E9" w14:textId="77777777" w:rsidTr="00E1796A">
        <w:trPr>
          <w:trHeight w:val="405"/>
        </w:trPr>
        <w:tc>
          <w:tcPr>
            <w:tcW w:w="6391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6CAE8689" w14:textId="77777777" w:rsidR="00D964B3" w:rsidRDefault="00D964B3" w:rsidP="00D964B3">
            <w:pPr>
              <w:pStyle w:val="Heading1"/>
            </w:pPr>
          </w:p>
        </w:tc>
        <w:tc>
          <w:tcPr>
            <w:tcW w:w="3745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7E6C293B" w14:textId="77777777" w:rsidR="00D964B3" w:rsidRDefault="00D964B3" w:rsidP="00D964B3"/>
        </w:tc>
        <w:tc>
          <w:tcPr>
            <w:tcW w:w="664" w:type="dxa"/>
            <w:vAlign w:val="center"/>
          </w:tcPr>
          <w:p w14:paraId="1676B931" w14:textId="5B9F06A4" w:rsidR="00D964B3" w:rsidRDefault="00D964B3" w:rsidP="00D964B3">
            <w:pPr>
              <w:pStyle w:val="NoSpacing"/>
              <w:rPr>
                <w:noProof/>
              </w:rPr>
            </w:pPr>
          </w:p>
        </w:tc>
      </w:tr>
      <w:tr w:rsidR="00D964B3" w14:paraId="79DB1DBA" w14:textId="77777777" w:rsidTr="00E1796A">
        <w:trPr>
          <w:trHeight w:val="423"/>
        </w:trPr>
        <w:tc>
          <w:tcPr>
            <w:tcW w:w="6391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3E4BD8C1" w14:textId="77777777" w:rsidR="00D964B3" w:rsidRDefault="00D964B3" w:rsidP="00D964B3">
            <w:pPr>
              <w:pStyle w:val="Heading1"/>
            </w:pPr>
          </w:p>
        </w:tc>
        <w:tc>
          <w:tcPr>
            <w:tcW w:w="3745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7EC74358" w14:textId="77777777" w:rsidR="00D964B3" w:rsidRDefault="00D964B3" w:rsidP="00D964B3"/>
        </w:tc>
        <w:tc>
          <w:tcPr>
            <w:tcW w:w="664" w:type="dxa"/>
            <w:vAlign w:val="center"/>
          </w:tcPr>
          <w:p w14:paraId="3D6F8200" w14:textId="7ECEA42E" w:rsidR="00D964B3" w:rsidRDefault="00D964B3" w:rsidP="00D964B3">
            <w:pPr>
              <w:pStyle w:val="NoSpacing"/>
              <w:rPr>
                <w:noProof/>
              </w:rPr>
            </w:pPr>
          </w:p>
        </w:tc>
      </w:tr>
      <w:tr w:rsidR="00D964B3" w14:paraId="1706E2B7" w14:textId="77777777" w:rsidTr="00E1796A">
        <w:trPr>
          <w:trHeight w:val="405"/>
        </w:trPr>
        <w:tc>
          <w:tcPr>
            <w:tcW w:w="6391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14:paraId="66105FB4" w14:textId="77777777" w:rsidR="00D964B3" w:rsidRDefault="00D964B3" w:rsidP="00D964B3">
            <w:pPr>
              <w:pStyle w:val="Heading1"/>
            </w:pPr>
          </w:p>
        </w:tc>
        <w:tc>
          <w:tcPr>
            <w:tcW w:w="3745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14:paraId="1D347567" w14:textId="77777777" w:rsidR="00D964B3" w:rsidRDefault="00D964B3" w:rsidP="00D964B3"/>
        </w:tc>
        <w:tc>
          <w:tcPr>
            <w:tcW w:w="664" w:type="dxa"/>
            <w:vAlign w:val="center"/>
          </w:tcPr>
          <w:p w14:paraId="0088B14F" w14:textId="587D7A69" w:rsidR="00D964B3" w:rsidRDefault="00D964B3" w:rsidP="00D964B3">
            <w:pPr>
              <w:pStyle w:val="NoSpacing"/>
              <w:rPr>
                <w:noProof/>
              </w:rPr>
            </w:pPr>
          </w:p>
        </w:tc>
      </w:tr>
    </w:tbl>
    <w:p w14:paraId="7E34571A" w14:textId="77777777" w:rsidR="005A20B8" w:rsidRPr="00E83D12" w:rsidRDefault="005A20B8" w:rsidP="00E83D12">
      <w:pPr>
        <w:spacing w:after="0" w:line="240" w:lineRule="auto"/>
        <w:rPr>
          <w:sz w:val="4"/>
          <w:szCs w:val="4"/>
        </w:rPr>
      </w:pPr>
    </w:p>
    <w:sectPr w:rsidR="005A20B8" w:rsidRPr="00E83D12" w:rsidSect="00E83D12">
      <w:pgSz w:w="12240" w:h="15840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F3E6" w14:textId="77777777" w:rsidR="00F66723" w:rsidRDefault="00F66723" w:rsidP="00E83D12">
      <w:pPr>
        <w:spacing w:after="0" w:line="240" w:lineRule="auto"/>
      </w:pPr>
      <w:r>
        <w:separator/>
      </w:r>
    </w:p>
  </w:endnote>
  <w:endnote w:type="continuationSeparator" w:id="0">
    <w:p w14:paraId="731ED22E" w14:textId="77777777" w:rsidR="00F66723" w:rsidRDefault="00F66723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A9F6" w14:textId="77777777" w:rsidR="00F66723" w:rsidRDefault="00F66723" w:rsidP="00E83D12">
      <w:pPr>
        <w:spacing w:after="0" w:line="240" w:lineRule="auto"/>
      </w:pPr>
      <w:r>
        <w:separator/>
      </w:r>
    </w:p>
  </w:footnote>
  <w:footnote w:type="continuationSeparator" w:id="0">
    <w:p w14:paraId="4A0102A4" w14:textId="77777777" w:rsidR="00F66723" w:rsidRDefault="00F66723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ListParagraph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8223516">
    <w:abstractNumId w:val="1"/>
  </w:num>
  <w:num w:numId="2" w16cid:durableId="171168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C03788"/>
    <w:rsid w:val="000851F5"/>
    <w:rsid w:val="000B3FCA"/>
    <w:rsid w:val="0011392D"/>
    <w:rsid w:val="00114663"/>
    <w:rsid w:val="00123A89"/>
    <w:rsid w:val="001562DF"/>
    <w:rsid w:val="002576A1"/>
    <w:rsid w:val="00260175"/>
    <w:rsid w:val="00263240"/>
    <w:rsid w:val="002A1985"/>
    <w:rsid w:val="002C4B99"/>
    <w:rsid w:val="00322E87"/>
    <w:rsid w:val="00330BC8"/>
    <w:rsid w:val="00332436"/>
    <w:rsid w:val="00367EAC"/>
    <w:rsid w:val="003C186F"/>
    <w:rsid w:val="00424465"/>
    <w:rsid w:val="0044049A"/>
    <w:rsid w:val="004418F4"/>
    <w:rsid w:val="00443A6B"/>
    <w:rsid w:val="004640BB"/>
    <w:rsid w:val="004837CF"/>
    <w:rsid w:val="005419E8"/>
    <w:rsid w:val="00547B0B"/>
    <w:rsid w:val="00582323"/>
    <w:rsid w:val="00590A29"/>
    <w:rsid w:val="005A20B8"/>
    <w:rsid w:val="005C7F3B"/>
    <w:rsid w:val="006A564F"/>
    <w:rsid w:val="00774DF9"/>
    <w:rsid w:val="0078700A"/>
    <w:rsid w:val="007F2B04"/>
    <w:rsid w:val="00825D3C"/>
    <w:rsid w:val="00892229"/>
    <w:rsid w:val="008B3284"/>
    <w:rsid w:val="00974460"/>
    <w:rsid w:val="00983076"/>
    <w:rsid w:val="009B48B5"/>
    <w:rsid w:val="00A143EF"/>
    <w:rsid w:val="00A31B15"/>
    <w:rsid w:val="00A86CBD"/>
    <w:rsid w:val="00AB1F09"/>
    <w:rsid w:val="00AC6EF3"/>
    <w:rsid w:val="00B1718A"/>
    <w:rsid w:val="00BD3CF5"/>
    <w:rsid w:val="00BE1546"/>
    <w:rsid w:val="00C03788"/>
    <w:rsid w:val="00C34B83"/>
    <w:rsid w:val="00C65EA0"/>
    <w:rsid w:val="00C83BBB"/>
    <w:rsid w:val="00D540E4"/>
    <w:rsid w:val="00D743A3"/>
    <w:rsid w:val="00D964B3"/>
    <w:rsid w:val="00DD08F7"/>
    <w:rsid w:val="00E1796A"/>
    <w:rsid w:val="00E71DEA"/>
    <w:rsid w:val="00E83D12"/>
    <w:rsid w:val="00F513A9"/>
    <w:rsid w:val="00F66723"/>
    <w:rsid w:val="00FA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39B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B1F09"/>
    <w:pPr>
      <w:spacing w:after="0" w:line="168" w:lineRule="auto"/>
    </w:pPr>
    <w:rPr>
      <w:rFonts w:asciiTheme="majorHAnsi" w:hAnsi="Avenir Next W1G Medium"/>
      <w:color w:val="FFFFFF" w:themeColor="background1"/>
      <w:spacing w:val="-60"/>
      <w:sz w:val="120"/>
      <w:szCs w:val="132"/>
    </w:rPr>
  </w:style>
  <w:style w:type="character" w:customStyle="1" w:styleId="TitleChar">
    <w:name w:val="Title Char"/>
    <w:basedOn w:val="DefaultParagraphFont"/>
    <w:link w:val="Title"/>
    <w:uiPriority w:val="10"/>
    <w:rsid w:val="00AB1F09"/>
    <w:rPr>
      <w:rFonts w:asciiTheme="majorHAnsi" w:eastAsia="Corbel" w:hAnsi="Avenir Next W1G Medium"/>
      <w:color w:val="FFFFFF" w:themeColor="background1"/>
      <w:spacing w:val="-60"/>
      <w:kern w:val="24"/>
      <w:sz w:val="120"/>
      <w:szCs w:val="132"/>
    </w:rPr>
  </w:style>
  <w:style w:type="paragraph" w:customStyle="1" w:styleId="Contact">
    <w:name w:val="Contact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Emph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F4"/>
    <w:rPr>
      <w:color w:val="808080"/>
    </w:rPr>
  </w:style>
  <w:style w:type="paragraph" w:styleId="NoSpacing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">
    <w:name w:val="Bio"/>
    <w:basedOn w:val="Normal"/>
    <w:qFormat/>
    <w:rsid w:val="00AB1F09"/>
    <w:rPr>
      <w:sz w:val="28"/>
    </w:rPr>
  </w:style>
  <w:style w:type="paragraph" w:styleId="Header">
    <w:name w:val="header"/>
    <w:basedOn w:val="Normal"/>
    <w:link w:val="Head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e">
    <w:name w:val="Note"/>
    <w:basedOn w:val="Normal"/>
    <w:qFormat/>
    <w:rsid w:val="00AB1F09"/>
  </w:style>
  <w:style w:type="paragraph" w:customStyle="1" w:styleId="Tagline">
    <w:name w:val="Tagline"/>
    <w:basedOn w:val="Normal"/>
    <w:qFormat/>
    <w:rsid w:val="00AB1F0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E15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GSENPAI\AppData\Roaming\Microsoft\Templates\Modern%20resume%20with%20QR%20code.dotx" TargetMode="External"/></Relationship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resume with QR code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2022-10-28T18:44:00Z</dcterms:created>
  <dcterms:modified xsi:type="dcterms:W3CDTF">2022-10-29T01:27:00Z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